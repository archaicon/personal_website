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FBF1E" w14:textId="77777777" w:rsidR="000B3B07" w:rsidRDefault="00347312">
      <w:pPr>
        <w:pStyle w:val="Name"/>
      </w:pPr>
      <w:r>
        <w:t>Sudharsan Prabu</w:t>
      </w:r>
    </w:p>
    <w:p w14:paraId="702A53E0" w14:textId="44997EAA" w:rsidR="007639B3" w:rsidRDefault="001949FC">
      <w:pPr>
        <w:pStyle w:val="ContactInfo"/>
      </w:pPr>
      <w:r>
        <w:t>8016 131</w:t>
      </w:r>
      <w:r w:rsidRPr="001949FC">
        <w:rPr>
          <w:vertAlign w:val="superscript"/>
        </w:rPr>
        <w:t>st</w:t>
      </w:r>
      <w:r>
        <w:t xml:space="preserve"> Place Northeast Kirkland, WA 98033 | </w:t>
      </w:r>
      <w:hyperlink r:id="rId7" w:history="1">
        <w:r w:rsidRPr="00351DC2">
          <w:rPr>
            <w:rStyle w:val="Hyperlink"/>
          </w:rPr>
          <w:t>sudhuprabu@gmail.com</w:t>
        </w:r>
      </w:hyperlink>
      <w:r>
        <w:t xml:space="preserve"> | 425-698-8178 (cell)</w:t>
      </w:r>
    </w:p>
    <w:p w14:paraId="116AA69A" w14:textId="0FACB862" w:rsidR="005F7F76" w:rsidRDefault="005F7F76">
      <w:pPr>
        <w:pStyle w:val="ContactInfo"/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 w14:paraId="0AE2170C" w14:textId="0007449A" w:rsidR="005F7F76" w:rsidRDefault="005F7F76">
      <w:pPr>
        <w:pStyle w:val="ContactInfo"/>
      </w:pPr>
      <w:r>
        <w:t xml:space="preserve">University of </w:t>
      </w:r>
      <w:r w:rsidR="00BC2600">
        <w:t xml:space="preserve">Washington | </w:t>
      </w:r>
      <w:r>
        <w:t xml:space="preserve">Direct Admit </w:t>
      </w:r>
      <w:r w:rsidR="00710BAF">
        <w:t>to</w:t>
      </w:r>
      <w:r>
        <w:t xml:space="preserve"> Computer Science and Engineering Program</w:t>
      </w:r>
    </w:p>
    <w:p w14:paraId="0C78C45E" w14:textId="122E463C" w:rsidR="005F7F76" w:rsidRDefault="003735A2">
      <w:pPr>
        <w:pStyle w:val="ContactInfo"/>
      </w:pPr>
      <w:r>
        <w:t xml:space="preserve">Planned Graduation Date | </w:t>
      </w:r>
      <w:r w:rsidR="005F7F76">
        <w:t>Spring 2019</w:t>
      </w:r>
    </w:p>
    <w:p w14:paraId="43938C5B" w14:textId="22D6D3B2" w:rsidR="00B42432" w:rsidRDefault="00B42432">
      <w:pPr>
        <w:pStyle w:val="ContactInfo"/>
      </w:pPr>
      <w:r>
        <w:t xml:space="preserve">Courses/Knowledge: Accelerated Programming I/II </w:t>
      </w:r>
      <w:r w:rsidR="00C420EB">
        <w:t xml:space="preserve">| </w:t>
      </w:r>
      <w:r>
        <w:t xml:space="preserve">Self- </w:t>
      </w:r>
      <w:r w:rsidR="00C420EB">
        <w:t>Learning</w:t>
      </w:r>
      <w:r>
        <w:t xml:space="preserve"> Data Structures and Algorithms</w:t>
      </w:r>
    </w:p>
    <w:p w14:paraId="4F9D05E4" w14:textId="5D458190" w:rsidR="00283255" w:rsidRDefault="00283255">
      <w:pPr>
        <w:pStyle w:val="ContactInfo"/>
      </w:pPr>
      <w:r>
        <w:t>Math 126 (Calculus with Analytical Algebra) | English 131 (Composition: Exposition)</w:t>
      </w:r>
    </w:p>
    <w:p w14:paraId="3CC2677B" w14:textId="77777777" w:rsidR="00147E7C" w:rsidRDefault="00147E7C">
      <w:pPr>
        <w:pStyle w:val="ContactInfo"/>
      </w:pPr>
    </w:p>
    <w:p w14:paraId="388414A0" w14:textId="39CD2883" w:rsidR="005B2702" w:rsidRDefault="00CB7791">
      <w:pPr>
        <w:pStyle w:val="ContactInfo"/>
        <w:rPr>
          <w:b/>
          <w:sz w:val="26"/>
          <w:szCs w:val="26"/>
        </w:rPr>
      </w:pPr>
      <w:r>
        <w:rPr>
          <w:b/>
          <w:sz w:val="26"/>
          <w:szCs w:val="26"/>
        </w:rPr>
        <w:t>Employment History</w:t>
      </w:r>
    </w:p>
    <w:p w14:paraId="0E980142" w14:textId="29CDB0FF" w:rsidR="005B2702" w:rsidRPr="005B2702" w:rsidRDefault="005B2702">
      <w:pPr>
        <w:pStyle w:val="ContactInfo"/>
      </w:pPr>
      <w:r>
        <w:rPr>
          <w:b/>
        </w:rPr>
        <w:t>Summer 2014 – Fall 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B2702">
        <w:rPr>
          <w:b/>
        </w:rPr>
        <w:t>Research Assistant</w:t>
      </w:r>
    </w:p>
    <w:p w14:paraId="3AEADCCB" w14:textId="08518331" w:rsidR="005B2702" w:rsidRDefault="001240E5" w:rsidP="005B2702">
      <w:pPr>
        <w:pStyle w:val="ContactInfo"/>
        <w:numPr>
          <w:ilvl w:val="0"/>
          <w:numId w:val="11"/>
        </w:numPr>
      </w:pPr>
      <w:r>
        <w:t>Worked</w:t>
      </w:r>
      <w:r w:rsidR="005B2702">
        <w:t xml:space="preserve"> under the supervision of Dr. Shieh Chieh Hsu alongside </w:t>
      </w:r>
      <w:r w:rsidR="00EA7B0F">
        <w:t xml:space="preserve">a </w:t>
      </w:r>
      <w:r w:rsidR="005B2702">
        <w:t>small research team</w:t>
      </w:r>
      <w:r w:rsidR="008D0C71">
        <w:t xml:space="preserve"> to discover effect of </w:t>
      </w:r>
      <w:r w:rsidR="00A83597">
        <w:t>different density</w:t>
      </w:r>
      <w:r w:rsidR="008D0C71">
        <w:t xml:space="preserve"> materials </w:t>
      </w:r>
      <w:r w:rsidR="00297179">
        <w:t xml:space="preserve">and the </w:t>
      </w:r>
      <w:r w:rsidR="00A83597">
        <w:t>zenith angle on muon flux</w:t>
      </w:r>
      <w:r w:rsidR="008D0C71">
        <w:t>.</w:t>
      </w:r>
    </w:p>
    <w:p w14:paraId="64B6F2BC" w14:textId="4B3C0AE5" w:rsidR="008D0C71" w:rsidRDefault="00AD27DE" w:rsidP="005B2702">
      <w:pPr>
        <w:pStyle w:val="ContactInfo"/>
        <w:numPr>
          <w:ilvl w:val="0"/>
          <w:numId w:val="11"/>
        </w:numPr>
      </w:pPr>
      <w:r>
        <w:t>Automated</w:t>
      </w:r>
      <w:r w:rsidR="008D0C71">
        <w:t xml:space="preserve"> C++ application to to </w:t>
      </w:r>
      <w:r w:rsidR="00E56937">
        <w:t xml:space="preserve">serialize and </w:t>
      </w:r>
      <w:r w:rsidR="008D0C71">
        <w:t xml:space="preserve">store muon data </w:t>
      </w:r>
      <w:r w:rsidR="00E56937">
        <w:t xml:space="preserve">for </w:t>
      </w:r>
      <w:r w:rsidR="008D0C71">
        <w:t>latter research analysis.</w:t>
      </w:r>
    </w:p>
    <w:p w14:paraId="5167EB64" w14:textId="5783A2F8" w:rsidR="000B3B07" w:rsidRDefault="008D0C71" w:rsidP="008D0C71">
      <w:pPr>
        <w:pStyle w:val="ContactInfo"/>
        <w:numPr>
          <w:ilvl w:val="0"/>
          <w:numId w:val="11"/>
        </w:numPr>
      </w:pPr>
      <w:r>
        <w:t xml:space="preserve">Presented </w:t>
      </w:r>
      <w:r w:rsidR="001D1232">
        <w:t xml:space="preserve">the </w:t>
      </w:r>
      <w:r w:rsidR="000A71E0">
        <w:t>research</w:t>
      </w:r>
      <w:r w:rsidR="001D1232">
        <w:t xml:space="preserve"> work</w:t>
      </w:r>
      <w:r w:rsidR="000A71E0">
        <w:t xml:space="preserve"> </w:t>
      </w:r>
      <w:r>
        <w:t>to several professors in the department.</w:t>
      </w:r>
    </w:p>
    <w:p w14:paraId="5E9B2DF1" w14:textId="77777777" w:rsidR="008D0C71" w:rsidRDefault="008D0C71" w:rsidP="008D0C71">
      <w:pPr>
        <w:pStyle w:val="ContactInfo"/>
      </w:pPr>
    </w:p>
    <w:p w14:paraId="023E5C4F" w14:textId="06734403" w:rsidR="008D0C71" w:rsidRDefault="008D0C71" w:rsidP="008D0C71">
      <w:pPr>
        <w:pStyle w:val="ContactInfo"/>
        <w:rPr>
          <w:b/>
          <w:sz w:val="26"/>
          <w:szCs w:val="26"/>
        </w:rPr>
      </w:pPr>
      <w:r>
        <w:rPr>
          <w:b/>
          <w:sz w:val="26"/>
          <w:szCs w:val="26"/>
        </w:rPr>
        <w:t>Projects</w:t>
      </w:r>
    </w:p>
    <w:p w14:paraId="41AF2C74" w14:textId="77777777" w:rsidR="009A1BE2" w:rsidRPr="008C7267" w:rsidRDefault="009A1BE2" w:rsidP="009A1BE2">
      <w:pPr>
        <w:pStyle w:val="ContactInfo"/>
      </w:pPr>
      <w:r>
        <w:rPr>
          <w:b/>
        </w:rPr>
        <w:t xml:space="preserve">Dub Hacks Project – Mapify | </w:t>
      </w:r>
      <w:r>
        <w:t>Team Hackathon Project</w:t>
      </w:r>
    </w:p>
    <w:p w14:paraId="784932E2" w14:textId="77777777" w:rsidR="009A1BE2" w:rsidRDefault="009A1BE2" w:rsidP="009A1BE2">
      <w:pPr>
        <w:pStyle w:val="ContactInfo"/>
        <w:numPr>
          <w:ilvl w:val="0"/>
          <w:numId w:val="15"/>
        </w:numPr>
      </w:pPr>
      <w:r>
        <w:t xml:space="preserve">Created a trip itinerary planner at the Hackathon using the Google Maps API and the Google Places API. </w:t>
      </w:r>
    </w:p>
    <w:p w14:paraId="2B31F2A7" w14:textId="77777777" w:rsidR="009A1BE2" w:rsidRDefault="009A1BE2" w:rsidP="009A1BE2">
      <w:pPr>
        <w:pStyle w:val="ContactInfo"/>
        <w:numPr>
          <w:ilvl w:val="0"/>
          <w:numId w:val="15"/>
        </w:numPr>
      </w:pPr>
      <w:r>
        <w:t>Built with Sublime Text using specifically JavaScript and JQuery, Twitter Bootstrap, HTML, and CSS.</w:t>
      </w:r>
    </w:p>
    <w:p w14:paraId="790B4DA8" w14:textId="375E878A" w:rsidR="009A1BE2" w:rsidRPr="009A1BE2" w:rsidRDefault="009A1BE2" w:rsidP="008D0C71">
      <w:pPr>
        <w:pStyle w:val="ContactInfo"/>
        <w:numPr>
          <w:ilvl w:val="0"/>
          <w:numId w:val="15"/>
        </w:numPr>
      </w:pPr>
      <w:r>
        <w:t>App takes in a starting location, displays local places according to their rating in the Google Places API on a map using Google Maps API. Then user can choose these locations to build an itinerary.</w:t>
      </w:r>
    </w:p>
    <w:p w14:paraId="05DE2781" w14:textId="34C5F906" w:rsidR="008D0C71" w:rsidRPr="00B669CB" w:rsidRDefault="008D0C71" w:rsidP="008D0C71">
      <w:pPr>
        <w:pStyle w:val="ContactInfo"/>
      </w:pPr>
      <w:r>
        <w:rPr>
          <w:b/>
        </w:rPr>
        <w:t>2015 FIRST Robotics Competition Robot Code</w:t>
      </w:r>
      <w:r w:rsidR="00B669CB">
        <w:rPr>
          <w:b/>
        </w:rPr>
        <w:t xml:space="preserve"> | </w:t>
      </w:r>
      <w:r w:rsidR="00B669CB">
        <w:t>Team Project</w:t>
      </w:r>
    </w:p>
    <w:p w14:paraId="5B2309C4" w14:textId="14384FC8" w:rsidR="008D0C71" w:rsidRDefault="00E916F6" w:rsidP="008D0C71">
      <w:pPr>
        <w:pStyle w:val="ContactInfo"/>
        <w:numPr>
          <w:ilvl w:val="0"/>
          <w:numId w:val="13"/>
        </w:numPr>
      </w:pPr>
      <w:r>
        <w:t>Drove</w:t>
      </w:r>
      <w:r w:rsidR="008D0C71">
        <w:t xml:space="preserve"> both hardware and software </w:t>
      </w:r>
      <w:r>
        <w:t xml:space="preserve">design </w:t>
      </w:r>
      <w:r w:rsidR="008D0C71">
        <w:t>aspects as president.</w:t>
      </w:r>
    </w:p>
    <w:p w14:paraId="387512D1" w14:textId="2DB23479" w:rsidR="008D0C71" w:rsidRDefault="008D0C71" w:rsidP="008D0C71">
      <w:pPr>
        <w:pStyle w:val="ContactInfo"/>
        <w:numPr>
          <w:ilvl w:val="0"/>
          <w:numId w:val="13"/>
        </w:numPr>
      </w:pPr>
      <w:r>
        <w:t>Helped write and test autonomous controls, drive controls, and elevator mechanism.</w:t>
      </w:r>
    </w:p>
    <w:p w14:paraId="54582591" w14:textId="6CDBE55A" w:rsidR="000B3B07" w:rsidRDefault="008D0C71" w:rsidP="008767DE">
      <w:pPr>
        <w:pStyle w:val="ContactInfo"/>
        <w:numPr>
          <w:ilvl w:val="0"/>
          <w:numId w:val="13"/>
        </w:numPr>
      </w:pPr>
      <w:r>
        <w:t xml:space="preserve">Used primarily </w:t>
      </w:r>
      <w:r w:rsidR="00821236">
        <w:t>NetBeans</w:t>
      </w:r>
      <w:r w:rsidR="001C35E6">
        <w:t xml:space="preserve"> IDE environment for </w:t>
      </w:r>
      <w:r>
        <w:t xml:space="preserve">Java and </w:t>
      </w:r>
      <w:r w:rsidR="001C35E6">
        <w:t xml:space="preserve">the </w:t>
      </w:r>
      <w:r w:rsidR="001F3580">
        <w:t xml:space="preserve">FIRST </w:t>
      </w:r>
      <w:r w:rsidR="001C35E6">
        <w:t>WP</w:t>
      </w:r>
      <w:r w:rsidR="001F3580">
        <w:t>I</w:t>
      </w:r>
      <w:r w:rsidR="001C35E6">
        <w:t>Lib</w:t>
      </w:r>
      <w:r w:rsidR="001F3580">
        <w:t>.</w:t>
      </w:r>
    </w:p>
    <w:p w14:paraId="64F08612" w14:textId="59E5C612" w:rsidR="003D6622" w:rsidRPr="00B669CB" w:rsidRDefault="003D6622" w:rsidP="003D6622">
      <w:pPr>
        <w:pStyle w:val="ContactInfo"/>
      </w:pPr>
      <w:r>
        <w:rPr>
          <w:b/>
        </w:rPr>
        <w:t>RSS Aggregator</w:t>
      </w:r>
      <w:r w:rsidR="00B669CB">
        <w:rPr>
          <w:b/>
        </w:rPr>
        <w:t xml:space="preserve"> | </w:t>
      </w:r>
      <w:r w:rsidR="00B669CB">
        <w:t>Personal Project</w:t>
      </w:r>
    </w:p>
    <w:p w14:paraId="1035E00A" w14:textId="2F4782AE" w:rsidR="003D6622" w:rsidRDefault="009E609A" w:rsidP="003D6622">
      <w:pPr>
        <w:pStyle w:val="ContactInfo"/>
        <w:numPr>
          <w:ilvl w:val="0"/>
          <w:numId w:val="14"/>
        </w:numPr>
      </w:pPr>
      <w:r>
        <w:t>Created a c</w:t>
      </w:r>
      <w:r w:rsidR="00566836">
        <w:t>ustom version of RSS aggregator.</w:t>
      </w:r>
    </w:p>
    <w:p w14:paraId="1AA1E962" w14:textId="656D0D33" w:rsidR="009E609A" w:rsidRDefault="00CD0182" w:rsidP="003D6622">
      <w:pPr>
        <w:pStyle w:val="ContactInfo"/>
        <w:numPr>
          <w:ilvl w:val="0"/>
          <w:numId w:val="14"/>
        </w:numPr>
      </w:pPr>
      <w:r>
        <w:t>Built with primarily Eclipse IDE environment for Java Android development, XML for the user interface, and the SQLite</w:t>
      </w:r>
      <w:r w:rsidR="000B1FC5">
        <w:t xml:space="preserve"> database in Android</w:t>
      </w:r>
      <w:r w:rsidR="00566836">
        <w:t xml:space="preserve"> for storage</w:t>
      </w:r>
      <w:r w:rsidR="000B1FC5">
        <w:t>.</w:t>
      </w:r>
    </w:p>
    <w:p w14:paraId="2A5C69D0" w14:textId="27F58FFD" w:rsidR="000B1FC5" w:rsidRDefault="00523C39" w:rsidP="003D6622">
      <w:pPr>
        <w:pStyle w:val="ContactInfo"/>
        <w:numPr>
          <w:ilvl w:val="0"/>
          <w:numId w:val="14"/>
        </w:numPr>
      </w:pPr>
      <w:r>
        <w:t>Enhanced</w:t>
      </w:r>
      <w:r w:rsidR="000B1FC5">
        <w:t xml:space="preserve"> </w:t>
      </w:r>
      <w:r w:rsidR="00AD27DE">
        <w:t>user customizability features as well as a simplistic design.</w:t>
      </w:r>
    </w:p>
    <w:p w14:paraId="0DD8A0D5" w14:textId="77777777" w:rsidR="007A0F80" w:rsidRDefault="007A0F80" w:rsidP="007A0F80">
      <w:pPr>
        <w:pStyle w:val="ContactInfo"/>
      </w:pPr>
    </w:p>
    <w:p w14:paraId="41AAC9EE" w14:textId="1F7D3AD2" w:rsidR="007639B3" w:rsidRPr="00391859" w:rsidRDefault="007639B3" w:rsidP="007A0F80">
      <w:pPr>
        <w:pStyle w:val="ContactInfo"/>
        <w:rPr>
          <w:sz w:val="26"/>
          <w:szCs w:val="26"/>
        </w:rPr>
      </w:pPr>
      <w:r>
        <w:rPr>
          <w:b/>
          <w:sz w:val="26"/>
          <w:szCs w:val="26"/>
        </w:rPr>
        <w:t>Skills</w:t>
      </w:r>
    </w:p>
    <w:p w14:paraId="4D990BF4" w14:textId="4C30B661" w:rsidR="007639B3" w:rsidRDefault="007639B3" w:rsidP="007A0F80">
      <w:pPr>
        <w:pStyle w:val="ContactInfo"/>
      </w:pPr>
      <w:r>
        <w:rPr>
          <w:b/>
        </w:rPr>
        <w:t xml:space="preserve">Proficient: </w:t>
      </w:r>
    </w:p>
    <w:p w14:paraId="6FF2328B" w14:textId="03AC5AC6" w:rsidR="007639B3" w:rsidRDefault="00957B02" w:rsidP="007A0F80">
      <w:pPr>
        <w:pStyle w:val="ContactInfo"/>
      </w:pPr>
      <w:r>
        <w:tab/>
        <w:t>Java</w:t>
      </w:r>
      <w:r w:rsidR="007639B3">
        <w:t>, HTML, CSS</w:t>
      </w:r>
      <w:r>
        <w:t>, C++</w:t>
      </w:r>
      <w:r w:rsidR="009A7C9D">
        <w:t>, Eclipse, Sublime, Windows OS, Mac OSX</w:t>
      </w:r>
    </w:p>
    <w:p w14:paraId="4A9EBC28" w14:textId="15A84115" w:rsidR="007A0F80" w:rsidRDefault="007639B3" w:rsidP="007A0F80">
      <w:pPr>
        <w:pStyle w:val="ContactInfo"/>
        <w:rPr>
          <w:b/>
        </w:rPr>
      </w:pPr>
      <w:r>
        <w:rPr>
          <w:b/>
        </w:rPr>
        <w:t>Familiar:</w:t>
      </w:r>
    </w:p>
    <w:p w14:paraId="45912B88" w14:textId="5062A850" w:rsidR="00B42432" w:rsidRDefault="007639B3" w:rsidP="007A0F80">
      <w:pPr>
        <w:pStyle w:val="ContactInfo"/>
      </w:pPr>
      <w:r>
        <w:rPr>
          <w:b/>
        </w:rPr>
        <w:tab/>
      </w:r>
      <w:r>
        <w:t xml:space="preserve">JavaScript, JQuery, </w:t>
      </w:r>
      <w:r w:rsidR="00957B02">
        <w:t>C#</w:t>
      </w:r>
      <w:r w:rsidR="00F825D6">
        <w:t>, PHP</w:t>
      </w:r>
      <w:r w:rsidR="00AF770C">
        <w:t>, MySQL, SQLite</w:t>
      </w:r>
      <w:r w:rsidR="00167FCC">
        <w:t xml:space="preserve">, </w:t>
      </w:r>
      <w:r w:rsidR="0025110F">
        <w:t>Bootstrap, Node.js</w:t>
      </w:r>
      <w:r w:rsidR="00D834D1">
        <w:t xml:space="preserve">, </w:t>
      </w:r>
      <w:proofErr w:type="spellStart"/>
      <w:r w:rsidR="00134F63">
        <w:t>Git</w:t>
      </w:r>
      <w:proofErr w:type="spellEnd"/>
    </w:p>
    <w:p w14:paraId="3F0F7184" w14:textId="77777777" w:rsidR="0010544D" w:rsidRDefault="0010544D" w:rsidP="007A0F80">
      <w:pPr>
        <w:pStyle w:val="ContactInfo"/>
      </w:pPr>
    </w:p>
    <w:p w14:paraId="4E8298B0" w14:textId="77777777" w:rsidR="0010544D" w:rsidRDefault="0010544D" w:rsidP="007A0F80">
      <w:pPr>
        <w:pStyle w:val="ContactInfo"/>
      </w:pPr>
      <w:bookmarkStart w:id="0" w:name="_GoBack"/>
      <w:bookmarkEnd w:id="0"/>
    </w:p>
    <w:sectPr w:rsidR="0010544D" w:rsidSect="00B42432">
      <w:headerReference w:type="default" r:id="rId8"/>
      <w:footerReference w:type="default" r:id="rId9"/>
      <w:headerReference w:type="first" r:id="rId10"/>
      <w:pgSz w:w="12240" w:h="15840"/>
      <w:pgMar w:top="864" w:right="864" w:bottom="1008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66CD4" w14:textId="77777777" w:rsidR="00023945" w:rsidRDefault="00023945">
      <w:pPr>
        <w:spacing w:after="0" w:line="240" w:lineRule="auto"/>
      </w:pPr>
      <w:r>
        <w:separator/>
      </w:r>
    </w:p>
  </w:endnote>
  <w:endnote w:type="continuationSeparator" w:id="0">
    <w:p w14:paraId="5A45ADBF" w14:textId="77777777" w:rsidR="00023945" w:rsidRDefault="000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036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10F1C" w14:textId="77777777" w:rsidR="000B3B07" w:rsidRDefault="002F69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2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3935B" w14:textId="77777777" w:rsidR="00023945" w:rsidRDefault="00023945">
      <w:pPr>
        <w:spacing w:after="0" w:line="240" w:lineRule="auto"/>
      </w:pPr>
      <w:r>
        <w:separator/>
      </w:r>
    </w:p>
  </w:footnote>
  <w:footnote w:type="continuationSeparator" w:id="0">
    <w:p w14:paraId="32B5F615" w14:textId="77777777" w:rsidR="00023945" w:rsidRDefault="000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13DD2" w14:textId="77777777" w:rsidR="000B3B07" w:rsidRDefault="002F69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AAAB83" wp14:editId="5882927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B03347C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08A1A" w14:textId="77777777" w:rsidR="000B3B07" w:rsidRDefault="002F69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3A8D58" wp14:editId="754D2AD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BBE62D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8D72A7"/>
    <w:multiLevelType w:val="hybridMultilevel"/>
    <w:tmpl w:val="A708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35118"/>
    <w:multiLevelType w:val="hybridMultilevel"/>
    <w:tmpl w:val="BF720B6C"/>
    <w:lvl w:ilvl="0" w:tplc="20FA8B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F140D"/>
    <w:multiLevelType w:val="hybridMultilevel"/>
    <w:tmpl w:val="C2C4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701AF"/>
    <w:multiLevelType w:val="hybridMultilevel"/>
    <w:tmpl w:val="629C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3962B6"/>
    <w:multiLevelType w:val="hybridMultilevel"/>
    <w:tmpl w:val="4FA6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D421F"/>
    <w:multiLevelType w:val="hybridMultilevel"/>
    <w:tmpl w:val="B736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F29D4"/>
    <w:multiLevelType w:val="hybridMultilevel"/>
    <w:tmpl w:val="C2F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4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12"/>
    <w:rsid w:val="00023945"/>
    <w:rsid w:val="0004784C"/>
    <w:rsid w:val="000A71E0"/>
    <w:rsid w:val="000B1FC5"/>
    <w:rsid w:val="000B3B07"/>
    <w:rsid w:val="000E6258"/>
    <w:rsid w:val="000E64B4"/>
    <w:rsid w:val="000F26B0"/>
    <w:rsid w:val="0010544D"/>
    <w:rsid w:val="001240E5"/>
    <w:rsid w:val="00134F63"/>
    <w:rsid w:val="001454BD"/>
    <w:rsid w:val="00147E7C"/>
    <w:rsid w:val="00155DDF"/>
    <w:rsid w:val="00167FCC"/>
    <w:rsid w:val="001949FC"/>
    <w:rsid w:val="001C35E6"/>
    <w:rsid w:val="001D1232"/>
    <w:rsid w:val="001F3580"/>
    <w:rsid w:val="002359E2"/>
    <w:rsid w:val="0025110F"/>
    <w:rsid w:val="00283255"/>
    <w:rsid w:val="00297179"/>
    <w:rsid w:val="002F69E1"/>
    <w:rsid w:val="00347312"/>
    <w:rsid w:val="003735A2"/>
    <w:rsid w:val="00391859"/>
    <w:rsid w:val="003B6693"/>
    <w:rsid w:val="003D6622"/>
    <w:rsid w:val="00401E94"/>
    <w:rsid w:val="00423257"/>
    <w:rsid w:val="004B153B"/>
    <w:rsid w:val="0051575A"/>
    <w:rsid w:val="00523C39"/>
    <w:rsid w:val="00566836"/>
    <w:rsid w:val="00594F72"/>
    <w:rsid w:val="005B2702"/>
    <w:rsid w:val="005B2720"/>
    <w:rsid w:val="005C6EEE"/>
    <w:rsid w:val="005F7F76"/>
    <w:rsid w:val="00623406"/>
    <w:rsid w:val="006B1FCD"/>
    <w:rsid w:val="006C5FD0"/>
    <w:rsid w:val="0070322A"/>
    <w:rsid w:val="00710BAF"/>
    <w:rsid w:val="007639B3"/>
    <w:rsid w:val="0077397C"/>
    <w:rsid w:val="007812D8"/>
    <w:rsid w:val="00783F67"/>
    <w:rsid w:val="007A0F80"/>
    <w:rsid w:val="007A47D9"/>
    <w:rsid w:val="00821236"/>
    <w:rsid w:val="008767DE"/>
    <w:rsid w:val="0089661B"/>
    <w:rsid w:val="008C7267"/>
    <w:rsid w:val="008D0C71"/>
    <w:rsid w:val="00912284"/>
    <w:rsid w:val="0092619E"/>
    <w:rsid w:val="0094359A"/>
    <w:rsid w:val="00957B02"/>
    <w:rsid w:val="0097269C"/>
    <w:rsid w:val="009A1BE2"/>
    <w:rsid w:val="009A7C9D"/>
    <w:rsid w:val="009D1932"/>
    <w:rsid w:val="009E609A"/>
    <w:rsid w:val="00A83597"/>
    <w:rsid w:val="00A87A81"/>
    <w:rsid w:val="00AA0EF7"/>
    <w:rsid w:val="00AD27DE"/>
    <w:rsid w:val="00AF770C"/>
    <w:rsid w:val="00B1576F"/>
    <w:rsid w:val="00B42432"/>
    <w:rsid w:val="00B669CB"/>
    <w:rsid w:val="00B91EAD"/>
    <w:rsid w:val="00BA3A06"/>
    <w:rsid w:val="00BC2600"/>
    <w:rsid w:val="00C420EB"/>
    <w:rsid w:val="00C81FAE"/>
    <w:rsid w:val="00C933F2"/>
    <w:rsid w:val="00C9663A"/>
    <w:rsid w:val="00C96926"/>
    <w:rsid w:val="00CA01D8"/>
    <w:rsid w:val="00CA7D35"/>
    <w:rsid w:val="00CB7791"/>
    <w:rsid w:val="00CB7FD8"/>
    <w:rsid w:val="00CD0182"/>
    <w:rsid w:val="00CF2749"/>
    <w:rsid w:val="00CF33CE"/>
    <w:rsid w:val="00D30CA3"/>
    <w:rsid w:val="00D30F66"/>
    <w:rsid w:val="00D834D1"/>
    <w:rsid w:val="00E0612E"/>
    <w:rsid w:val="00E52FFE"/>
    <w:rsid w:val="00E56937"/>
    <w:rsid w:val="00E67EF6"/>
    <w:rsid w:val="00E916F6"/>
    <w:rsid w:val="00EA7B0F"/>
    <w:rsid w:val="00ED7746"/>
    <w:rsid w:val="00F00218"/>
    <w:rsid w:val="00F5229A"/>
    <w:rsid w:val="00F825D6"/>
    <w:rsid w:val="00F82C5E"/>
    <w:rsid w:val="00F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D77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949FC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udhuprabu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dharsanPrabu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154</TotalTime>
  <Pages>1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Prabu</dc:creator>
  <cp:keywords/>
  <dc:description/>
  <cp:lastModifiedBy>Sudharsan Prabu</cp:lastModifiedBy>
  <cp:revision>74</cp:revision>
  <cp:lastPrinted>2015-10-21T06:44:00Z</cp:lastPrinted>
  <dcterms:created xsi:type="dcterms:W3CDTF">2015-10-20T17:10:00Z</dcterms:created>
  <dcterms:modified xsi:type="dcterms:W3CDTF">2015-10-25T00:56:00Z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